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7CF40" w14:textId="77777777" w:rsidR="00B67D59" w:rsidRDefault="00CA6B2B" w:rsidP="002D7E7E">
      <w:pPr>
        <w:pStyle w:val="Heading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14:paraId="7814023A" w14:textId="609BE4B0" w:rsidR="002D7E7E" w:rsidRDefault="00B67D59" w:rsidP="00B67D59">
      <w:r>
        <w:t xml:space="preserve">Problems for exercises and homework for the </w:t>
      </w:r>
      <w:hyperlink r:id="rId8" w:history="1">
        <w:r w:rsidR="00D75427">
          <w:rPr>
            <w:rStyle w:val="Hyperlink"/>
          </w:rPr>
          <w:t>"</w:t>
        </w:r>
        <w:r>
          <w:rPr>
            <w:rStyle w:val="Hyperlink"/>
          </w:rPr>
          <w:t xml:space="preserve">JavaScript </w:t>
        </w:r>
        <w:r w:rsidR="002D7E7E">
          <w:rPr>
            <w:rStyle w:val="Hyperlink"/>
          </w:rPr>
          <w:t>Applicatio</w:t>
        </w:r>
        <w:r w:rsidR="002D7E7E">
          <w:rPr>
            <w:rStyle w:val="Hyperlink"/>
          </w:rPr>
          <w:t>n</w:t>
        </w:r>
        <w:r w:rsidR="002D7E7E">
          <w:rPr>
            <w:rStyle w:val="Hyperlink"/>
          </w:rPr>
          <w:t>s</w:t>
        </w:r>
        <w:r w:rsidR="00D75427">
          <w:rPr>
            <w:rStyle w:val="Hyperlink"/>
          </w:rPr>
          <w:t>"</w:t>
        </w:r>
        <w:r>
          <w:rPr>
            <w:rStyle w:val="Hyperlink"/>
          </w:rPr>
          <w:t xml:space="preserve"> co</w:t>
        </w:r>
        <w:r>
          <w:rPr>
            <w:rStyle w:val="Hyperlink"/>
          </w:rPr>
          <w:t>u</w:t>
        </w:r>
        <w:r>
          <w:rPr>
            <w:rStyle w:val="Hyperlink"/>
          </w:rPr>
          <w:t>rse @ SoftUni</w:t>
        </w:r>
      </w:hyperlink>
      <w:r>
        <w:t>.</w:t>
      </w:r>
      <w:r w:rsidRPr="00F17A4E">
        <w:t xml:space="preserve"> </w:t>
      </w:r>
    </w:p>
    <w:p w14:paraId="6C1672EF" w14:textId="17AA3731" w:rsidR="00B67D59" w:rsidRDefault="00B67D59" w:rsidP="00B67D59">
      <w:pPr>
        <w:rPr>
          <w:lang w:val="bg-BG"/>
        </w:rPr>
      </w:pP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D76B0C" w:rsidRPr="00D76B0C">
          <w:rPr>
            <w:rStyle w:val="Hyperlink"/>
          </w:rPr>
          <w:t>https://judge.softuni.bg/Contests/1</w:t>
        </w:r>
        <w:r w:rsidR="00D76B0C" w:rsidRPr="00D76B0C">
          <w:rPr>
            <w:rStyle w:val="Hyperlink"/>
          </w:rPr>
          <w:t>5</w:t>
        </w:r>
        <w:r w:rsidR="00D76B0C" w:rsidRPr="00D76B0C">
          <w:rPr>
            <w:rStyle w:val="Hyperlink"/>
          </w:rPr>
          <w:t>45</w:t>
        </w:r>
      </w:hyperlink>
      <w:r>
        <w:t>.</w:t>
      </w:r>
    </w:p>
    <w:p w14:paraId="4EDAFBCD" w14:textId="3D163929" w:rsidR="00CB6DAA" w:rsidRDefault="00437839" w:rsidP="00B67D59">
      <w:pPr>
        <w:pStyle w:val="Heading2"/>
      </w:pPr>
      <w:r>
        <w:t>Heroes</w:t>
      </w:r>
      <w:bookmarkStart w:id="0" w:name="_GoBack"/>
      <w:bookmarkEnd w:id="0"/>
    </w:p>
    <w:p w14:paraId="02F4FF1E" w14:textId="77777777" w:rsidR="00437839" w:rsidRDefault="00CB6DAA" w:rsidP="00CB6DAA">
      <w:r>
        <w:t xml:space="preserve">Create a function </w:t>
      </w:r>
      <w:r w:rsidRPr="002041C5">
        <w:rPr>
          <w:b/>
        </w:rPr>
        <w:t>returns</w:t>
      </w:r>
      <w:r>
        <w:t xml:space="preserve"> </w:t>
      </w:r>
      <w:r w:rsidR="00437839">
        <w:t xml:space="preserve">an </w:t>
      </w:r>
      <w:r w:rsidR="00437839" w:rsidRPr="002041C5">
        <w:rPr>
          <w:b/>
        </w:rPr>
        <w:t>object</w:t>
      </w:r>
      <w:r w:rsidR="00437839">
        <w:t xml:space="preserve"> with 2 methods (</w:t>
      </w:r>
      <w:r w:rsidR="00437839" w:rsidRPr="002041C5">
        <w:rPr>
          <w:rFonts w:ascii="Consolas" w:hAnsi="Consolas"/>
          <w:b/>
        </w:rPr>
        <w:t>mage</w:t>
      </w:r>
      <w:r w:rsidR="00437839">
        <w:t xml:space="preserve"> and </w:t>
      </w:r>
      <w:r w:rsidR="00437839" w:rsidRPr="002041C5">
        <w:rPr>
          <w:rFonts w:ascii="Consolas" w:hAnsi="Consolas"/>
          <w:b/>
        </w:rPr>
        <w:t>fighter</w:t>
      </w:r>
      <w:r w:rsidR="00437839">
        <w:t xml:space="preserve">). This object should be able to </w:t>
      </w:r>
      <w:r w:rsidR="00437839" w:rsidRPr="002041C5">
        <w:rPr>
          <w:b/>
        </w:rPr>
        <w:t>create</w:t>
      </w:r>
      <w:r w:rsidR="00437839">
        <w:t xml:space="preserve"> heroes (fighters and mages). Every hero has a </w:t>
      </w:r>
      <w:r w:rsidR="00437839" w:rsidRPr="002041C5">
        <w:rPr>
          <w:b/>
        </w:rPr>
        <w:t>state</w:t>
      </w:r>
      <w:r w:rsidR="00437839">
        <w:t>.</w:t>
      </w:r>
    </w:p>
    <w:p w14:paraId="50EDC91E" w14:textId="50F12DBA" w:rsidR="00CB6DAA" w:rsidRDefault="00437839" w:rsidP="00437839">
      <w:pPr>
        <w:pStyle w:val="ListParagraph"/>
        <w:numPr>
          <w:ilvl w:val="0"/>
          <w:numId w:val="50"/>
        </w:numPr>
      </w:pPr>
      <w:r>
        <w:t xml:space="preserve">Fighters have </w:t>
      </w:r>
      <w:r w:rsidRPr="002041C5">
        <w:rPr>
          <w:rFonts w:ascii="Consolas" w:hAnsi="Consolas"/>
          <w:b/>
        </w:rPr>
        <w:t>name</w:t>
      </w:r>
      <w:r>
        <w:t xml:space="preserve">, </w:t>
      </w:r>
      <w:r w:rsidRPr="002041C5">
        <w:rPr>
          <w:rFonts w:ascii="Consolas" w:hAnsi="Consolas"/>
          <w:b/>
        </w:rPr>
        <w:t>health</w:t>
      </w:r>
      <w:r w:rsidR="002041C5">
        <w:rPr>
          <w:rFonts w:ascii="Consolas" w:hAnsi="Consolas"/>
          <w:b/>
        </w:rPr>
        <w:t xml:space="preserve"> </w:t>
      </w:r>
      <w:r w:rsidRPr="002041C5">
        <w:rPr>
          <w:rFonts w:ascii="Consolas" w:hAnsi="Consolas"/>
          <w:b/>
        </w:rPr>
        <w:t>=</w:t>
      </w:r>
      <w:r w:rsidR="002041C5">
        <w:rPr>
          <w:rFonts w:ascii="Consolas" w:hAnsi="Consolas"/>
          <w:b/>
        </w:rPr>
        <w:t xml:space="preserve"> </w:t>
      </w:r>
      <w:r w:rsidRPr="002041C5">
        <w:rPr>
          <w:rFonts w:ascii="Consolas" w:hAnsi="Consolas"/>
          <w:b/>
        </w:rPr>
        <w:t>100</w:t>
      </w:r>
      <w:r>
        <w:t xml:space="preserve"> and </w:t>
      </w:r>
      <w:r w:rsidRPr="002041C5">
        <w:rPr>
          <w:rFonts w:ascii="Consolas" w:hAnsi="Consolas"/>
          <w:b/>
        </w:rPr>
        <w:t>stamina</w:t>
      </w:r>
      <w:r w:rsidR="002041C5">
        <w:rPr>
          <w:rFonts w:ascii="Consolas" w:hAnsi="Consolas"/>
          <w:b/>
        </w:rPr>
        <w:t xml:space="preserve"> </w:t>
      </w:r>
      <w:r w:rsidRPr="002041C5">
        <w:rPr>
          <w:rFonts w:ascii="Consolas" w:hAnsi="Consolas"/>
          <w:b/>
        </w:rPr>
        <w:t>=</w:t>
      </w:r>
      <w:r w:rsidR="002041C5">
        <w:rPr>
          <w:rFonts w:ascii="Consolas" w:hAnsi="Consolas"/>
          <w:b/>
        </w:rPr>
        <w:t xml:space="preserve"> </w:t>
      </w:r>
      <w:r w:rsidRPr="002041C5">
        <w:rPr>
          <w:rFonts w:ascii="Consolas" w:hAnsi="Consolas"/>
          <w:b/>
        </w:rPr>
        <w:t>100</w:t>
      </w:r>
      <w:r>
        <w:t xml:space="preserve"> and every fighter can fight.  </w:t>
      </w:r>
      <w:r w:rsidR="002041C5">
        <w:t>When</w:t>
      </w:r>
      <w:r>
        <w:t xml:space="preserve"> he </w:t>
      </w:r>
      <w:r w:rsidRPr="002041C5">
        <w:rPr>
          <w:rFonts w:cstheme="minorHAnsi"/>
          <w:b/>
        </w:rPr>
        <w:t>fights</w:t>
      </w:r>
      <w:r>
        <w:t xml:space="preserve"> his </w:t>
      </w:r>
      <w:r w:rsidRPr="002041C5">
        <w:rPr>
          <w:rFonts w:cstheme="minorHAnsi"/>
          <w:b/>
        </w:rPr>
        <w:t>stamina</w:t>
      </w:r>
      <w:r>
        <w:t xml:space="preserve"> </w:t>
      </w:r>
      <w:r w:rsidRPr="002041C5">
        <w:rPr>
          <w:rFonts w:cstheme="minorHAnsi"/>
          <w:b/>
        </w:rPr>
        <w:t>decreases</w:t>
      </w:r>
      <w:r>
        <w:t xml:space="preserve"> by </w:t>
      </w:r>
      <w:r w:rsidRPr="002041C5">
        <w:rPr>
          <w:rFonts w:cstheme="minorHAnsi"/>
          <w:b/>
        </w:rPr>
        <w:t xml:space="preserve">1 </w:t>
      </w:r>
      <w:r>
        <w:t xml:space="preserve">and the following message is </w:t>
      </w:r>
      <w:r w:rsidRPr="002041C5">
        <w:rPr>
          <w:rFonts w:cstheme="minorHAnsi"/>
          <w:b/>
        </w:rPr>
        <w:t>printed</w:t>
      </w:r>
      <w:r>
        <w:t xml:space="preserve"> on the console:</w:t>
      </w:r>
    </w:p>
    <w:p w14:paraId="5B91DC55" w14:textId="7ABF47E5" w:rsidR="00437839" w:rsidRDefault="00437839" w:rsidP="00437839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`</w:t>
      </w:r>
      <w:r w:rsidRPr="00437839">
        <w:rPr>
          <w:rFonts w:ascii="Consolas" w:hAnsi="Consolas"/>
          <w:b/>
        </w:rPr>
        <w:t>${</w:t>
      </w:r>
      <w:r>
        <w:rPr>
          <w:rFonts w:ascii="Consolas" w:hAnsi="Consolas"/>
          <w:b/>
        </w:rPr>
        <w:t>fighter's name</w:t>
      </w:r>
      <w:r w:rsidRPr="00437839">
        <w:rPr>
          <w:rFonts w:ascii="Consolas" w:hAnsi="Consolas"/>
          <w:b/>
        </w:rPr>
        <w:t>} slashes at the foe!</w:t>
      </w:r>
      <w:r>
        <w:rPr>
          <w:rFonts w:ascii="Consolas" w:hAnsi="Consolas"/>
          <w:b/>
        </w:rPr>
        <w:t>`</w:t>
      </w:r>
    </w:p>
    <w:p w14:paraId="17361175" w14:textId="7B640398" w:rsidR="00437839" w:rsidRPr="00437839" w:rsidRDefault="00437839" w:rsidP="00437839">
      <w:pPr>
        <w:pStyle w:val="ListParagraph"/>
        <w:numPr>
          <w:ilvl w:val="0"/>
          <w:numId w:val="50"/>
        </w:numPr>
        <w:rPr>
          <w:rFonts w:ascii="Consolas" w:hAnsi="Consolas"/>
          <w:b/>
        </w:rPr>
      </w:pPr>
      <w:r>
        <w:rPr>
          <w:rFonts w:cstheme="minorHAnsi"/>
        </w:rPr>
        <w:t>Mages also have state (</w:t>
      </w:r>
      <w:r w:rsidRPr="002041C5">
        <w:rPr>
          <w:rFonts w:ascii="Consolas" w:hAnsi="Consolas"/>
          <w:b/>
        </w:rPr>
        <w:t>name</w:t>
      </w:r>
      <w:r>
        <w:rPr>
          <w:rFonts w:cstheme="minorHAnsi"/>
        </w:rPr>
        <w:t xml:space="preserve">, </w:t>
      </w:r>
      <w:r w:rsidRPr="002041C5">
        <w:rPr>
          <w:rFonts w:ascii="Consolas" w:hAnsi="Consolas"/>
          <w:b/>
        </w:rPr>
        <w:t>health = 100</w:t>
      </w:r>
      <w:r>
        <w:rPr>
          <w:rFonts w:cstheme="minorHAnsi"/>
        </w:rPr>
        <w:t xml:space="preserve"> and </w:t>
      </w:r>
      <w:r w:rsidRPr="002041C5">
        <w:rPr>
          <w:rFonts w:ascii="Consolas" w:hAnsi="Consolas"/>
          <w:b/>
        </w:rPr>
        <w:t>mana</w:t>
      </w:r>
      <w:r w:rsidR="002041C5">
        <w:rPr>
          <w:rFonts w:ascii="Consolas" w:hAnsi="Consolas"/>
          <w:b/>
        </w:rPr>
        <w:t xml:space="preserve"> </w:t>
      </w:r>
      <w:r w:rsidRPr="002041C5">
        <w:rPr>
          <w:rFonts w:ascii="Consolas" w:hAnsi="Consolas"/>
          <w:b/>
        </w:rPr>
        <w:t>=</w:t>
      </w:r>
      <w:r w:rsidR="002041C5">
        <w:rPr>
          <w:rFonts w:ascii="Consolas" w:hAnsi="Consolas"/>
          <w:b/>
        </w:rPr>
        <w:t xml:space="preserve"> </w:t>
      </w:r>
      <w:r w:rsidRPr="002041C5">
        <w:rPr>
          <w:rFonts w:ascii="Consolas" w:hAnsi="Consolas"/>
          <w:b/>
        </w:rPr>
        <w:t>100</w:t>
      </w:r>
      <w:r>
        <w:rPr>
          <w:rFonts w:cstheme="minorHAnsi"/>
        </w:rPr>
        <w:t xml:space="preserve">). Every mage can </w:t>
      </w:r>
      <w:r w:rsidRPr="002041C5">
        <w:rPr>
          <w:rFonts w:cstheme="minorHAnsi"/>
          <w:b/>
        </w:rPr>
        <w:t>cast</w:t>
      </w:r>
      <w:r>
        <w:rPr>
          <w:rFonts w:cstheme="minorHAnsi"/>
        </w:rPr>
        <w:t xml:space="preserve"> </w:t>
      </w:r>
      <w:r w:rsidRPr="002041C5">
        <w:rPr>
          <w:rFonts w:cstheme="minorHAnsi"/>
          <w:b/>
        </w:rPr>
        <w:t>spells</w:t>
      </w:r>
      <w:r>
        <w:rPr>
          <w:rFonts w:cstheme="minorHAnsi"/>
        </w:rPr>
        <w:t xml:space="preserve">. When a spell is casted the mage's </w:t>
      </w:r>
      <w:r w:rsidRPr="002041C5">
        <w:rPr>
          <w:rFonts w:cstheme="minorHAnsi"/>
          <w:b/>
        </w:rPr>
        <w:t>mana</w:t>
      </w:r>
      <w:r>
        <w:rPr>
          <w:rFonts w:cstheme="minorHAnsi"/>
        </w:rPr>
        <w:t xml:space="preserve"> </w:t>
      </w:r>
      <w:r w:rsidRPr="002041C5">
        <w:rPr>
          <w:rFonts w:cstheme="minorHAnsi"/>
          <w:b/>
        </w:rPr>
        <w:t>decreases</w:t>
      </w:r>
      <w:r>
        <w:rPr>
          <w:rFonts w:cstheme="minorHAnsi"/>
        </w:rPr>
        <w:t xml:space="preserve"> by </w:t>
      </w:r>
      <w:r w:rsidRPr="002041C5">
        <w:rPr>
          <w:rFonts w:cstheme="minorHAnsi"/>
          <w:b/>
        </w:rPr>
        <w:t>1</w:t>
      </w:r>
      <w:r>
        <w:rPr>
          <w:rFonts w:cstheme="minorHAnsi"/>
        </w:rPr>
        <w:t xml:space="preserve"> and the following message is </w:t>
      </w:r>
      <w:r w:rsidRPr="002041C5">
        <w:rPr>
          <w:rFonts w:cstheme="minorHAnsi"/>
          <w:b/>
        </w:rPr>
        <w:t>printed</w:t>
      </w:r>
      <w:r>
        <w:rPr>
          <w:rFonts w:cstheme="minorHAnsi"/>
        </w:rPr>
        <w:t xml:space="preserve"> on the console:</w:t>
      </w:r>
    </w:p>
    <w:p w14:paraId="4D40C0A3" w14:textId="0B6E4CCC" w:rsidR="00722221" w:rsidRDefault="00437839" w:rsidP="00722221">
      <w:pPr>
        <w:ind w:left="405"/>
        <w:jc w:val="center"/>
        <w:rPr>
          <w:rFonts w:ascii="Consolas" w:hAnsi="Consolas"/>
          <w:b/>
        </w:rPr>
      </w:pPr>
      <w:r w:rsidRPr="00437839">
        <w:rPr>
          <w:rFonts w:ascii="Consolas" w:hAnsi="Consolas"/>
          <w:b/>
        </w:rPr>
        <w:t>`${</w:t>
      </w:r>
      <w:r>
        <w:rPr>
          <w:rFonts w:ascii="Consolas" w:hAnsi="Consolas"/>
          <w:b/>
        </w:rPr>
        <w:t xml:space="preserve">mage's </w:t>
      </w:r>
      <w:r w:rsidRPr="00437839">
        <w:rPr>
          <w:rFonts w:ascii="Consolas" w:hAnsi="Consolas"/>
          <w:b/>
        </w:rPr>
        <w:t>name} cast ${spell}`</w:t>
      </w:r>
    </w:p>
    <w:p w14:paraId="1F3B695B" w14:textId="752B7E18" w:rsidR="00722221" w:rsidRDefault="00722221" w:rsidP="00722221">
      <w:pPr>
        <w:rPr>
          <w:rFonts w:ascii="Consolas" w:hAnsi="Consolas"/>
          <w:b/>
        </w:rPr>
      </w:pPr>
    </w:p>
    <w:p w14:paraId="11AF1D91" w14:textId="4D8F8FD4" w:rsidR="00722221" w:rsidRDefault="00722221" w:rsidP="00722221">
      <w:pPr>
        <w:pStyle w:val="Heading3"/>
        <w:rPr>
          <w:noProof/>
        </w:rPr>
      </w:pPr>
      <w:r>
        <w:rPr>
          <w:noProof/>
        </w:rPr>
        <w:t xml:space="preserve">Note: </w:t>
      </w:r>
    </w:p>
    <w:p w14:paraId="060DFE0C" w14:textId="43479BB9" w:rsidR="00722221" w:rsidRDefault="00722221" w:rsidP="00722221">
      <w:r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722221" w:rsidRPr="004B438A" w14:paraId="15A9A98F" w14:textId="77777777" w:rsidTr="00722221">
        <w:tc>
          <w:tcPr>
            <w:tcW w:w="6182" w:type="dxa"/>
            <w:shd w:val="clear" w:color="auto" w:fill="D9D9D9" w:themeFill="background1" w:themeFillShade="D9"/>
          </w:tcPr>
          <w:p w14:paraId="550F6DD3" w14:textId="77777777" w:rsidR="00722221" w:rsidRPr="004B438A" w:rsidRDefault="00722221" w:rsidP="00E27E02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BF51EC1" w14:textId="77777777" w:rsidR="00722221" w:rsidRPr="004B438A" w:rsidRDefault="00722221" w:rsidP="00E27E02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722221" w:rsidRPr="004B438A" w14:paraId="01B9FAEA" w14:textId="77777777" w:rsidTr="00722221">
        <w:tc>
          <w:tcPr>
            <w:tcW w:w="6182" w:type="dxa"/>
          </w:tcPr>
          <w:p w14:paraId="1E7EFB61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7222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let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create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 </w:t>
            </w:r>
            <w:r w:rsidRPr="007222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solve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();</w:t>
            </w:r>
          </w:p>
          <w:p w14:paraId="087E7EE6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7222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const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scorcher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</w:t>
            </w: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 create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7222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mage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7222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"Scorcher"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77D6FC0B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scorcher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7222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cast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7222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"fireball"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</w:t>
            </w:r>
          </w:p>
          <w:p w14:paraId="0D901E92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scorcher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7222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cast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7222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"thunder"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</w:t>
            </w:r>
          </w:p>
          <w:p w14:paraId="6CF18228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scorcher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7222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cast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7222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"light"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</w:t>
            </w:r>
          </w:p>
          <w:p w14:paraId="081B1E70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136B635D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7222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const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</w:t>
            </w: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scorcher2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 =</w:t>
            </w: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 create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7222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fighter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7222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"Scorcher 2"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19CFB4DD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scorcher2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7222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fight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</w:t>
            </w:r>
          </w:p>
          <w:p w14:paraId="505A401A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3159F9AA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72222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7222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scorcher2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stamina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63CBCEE4" w14:textId="77777777" w:rsidR="00722221" w:rsidRPr="00722221" w:rsidRDefault="00722221" w:rsidP="00722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722221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ja-JP"/>
              </w:rPr>
              <w:t>console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72222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ja-JP"/>
              </w:rPr>
              <w:t>log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scorcher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Pr="0072222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ja-JP"/>
              </w:rPr>
              <w:t>mana</w:t>
            </w:r>
            <w:r w:rsidRPr="007222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28F5F6E2" w14:textId="77777777" w:rsidR="00722221" w:rsidRPr="005A3951" w:rsidRDefault="00722221" w:rsidP="00722221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4320" w:type="dxa"/>
          </w:tcPr>
          <w:p w14:paraId="1AE2BC86" w14:textId="77777777" w:rsidR="00722221" w:rsidRPr="00722221" w:rsidRDefault="00722221" w:rsidP="007222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722221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07671821" w14:textId="77777777" w:rsidR="00722221" w:rsidRPr="00722221" w:rsidRDefault="00722221" w:rsidP="007222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722221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19156D5A" w14:textId="77777777" w:rsidR="00722221" w:rsidRPr="00722221" w:rsidRDefault="00722221" w:rsidP="007222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722221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6610D47C" w14:textId="77777777" w:rsidR="00722221" w:rsidRPr="00722221" w:rsidRDefault="00722221" w:rsidP="007222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722221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2EB47B21" w14:textId="77777777" w:rsidR="00722221" w:rsidRPr="00722221" w:rsidRDefault="00722221" w:rsidP="007222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722221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BE84DDE" w14:textId="5CE471E9" w:rsidR="00722221" w:rsidRPr="00C412EE" w:rsidRDefault="00722221" w:rsidP="007222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  <w:r w:rsidRPr="00722221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4A001F34" w14:textId="77777777" w:rsidR="00722221" w:rsidRPr="005A3951" w:rsidRDefault="00722221" w:rsidP="00E27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2D2DDF80" w14:textId="5C9E8EEE" w:rsidR="00722221" w:rsidRDefault="00722221" w:rsidP="00722221"/>
    <w:p w14:paraId="62972711" w14:textId="43419D5C" w:rsidR="00722221" w:rsidRDefault="00722221" w:rsidP="00722221">
      <w:pPr>
        <w:pStyle w:val="Heading3"/>
        <w:rPr>
          <w:noProof/>
        </w:rPr>
      </w:pPr>
      <w:r>
        <w:rPr>
          <w:noProof/>
        </w:rPr>
        <w:lastRenderedPageBreak/>
        <w:t xml:space="preserve">Hints: </w:t>
      </w:r>
    </w:p>
    <w:p w14:paraId="49DE2B4F" w14:textId="18F5746A" w:rsidR="00722221" w:rsidRPr="00722221" w:rsidRDefault="00722221" w:rsidP="00722221">
      <w:r>
        <w:rPr>
          <w:noProof/>
          <w:lang w:eastAsia="ja-JP"/>
        </w:rPr>
        <w:drawing>
          <wp:inline distT="0" distB="0" distL="0" distR="0" wp14:anchorId="1B7FC23A" wp14:editId="31764BF8">
            <wp:extent cx="6626225" cy="8251825"/>
            <wp:effectExtent l="19050" t="19050" r="222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1667E" w14:textId="77777777" w:rsidR="00722221" w:rsidRPr="00722221" w:rsidRDefault="00722221" w:rsidP="00722221">
      <w:pPr>
        <w:rPr>
          <w:rFonts w:ascii="Consolas" w:hAnsi="Consolas"/>
          <w:b/>
        </w:rPr>
      </w:pPr>
    </w:p>
    <w:p w14:paraId="34442CDE" w14:textId="42FBBEFE" w:rsidR="00B67D59" w:rsidRDefault="00E82012" w:rsidP="00B67D59">
      <w:pPr>
        <w:pStyle w:val="Heading2"/>
      </w:pPr>
      <w:r>
        <w:lastRenderedPageBreak/>
        <w:t>Order Rectangles</w:t>
      </w:r>
    </w:p>
    <w:p w14:paraId="367A05CF" w14:textId="49947DD1"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CC0870">
        <w:rPr>
          <w:b/>
          <w:lang w:val="bg-BG"/>
        </w:rPr>
        <w:t xml:space="preserve"> </w:t>
      </w:r>
      <w:r w:rsidR="00763A50">
        <w:t>(positive number) than the other rectangle.</w:t>
      </w:r>
      <w:r>
        <w:t xml:space="preserve"> </w:t>
      </w:r>
    </w:p>
    <w:p w14:paraId="023DA2C8" w14:textId="77777777"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119A7833" w14:textId="77777777" w:rsidR="00B631BE" w:rsidRDefault="00B631BE" w:rsidP="00F02DA1">
      <w:r>
        <w:t xml:space="preserve">The input will come as an </w:t>
      </w:r>
      <w:r w:rsidRPr="00D15989">
        <w:rPr>
          <w:b/>
        </w:rPr>
        <w:t>array of arrays</w:t>
      </w:r>
      <w:r>
        <w:t xml:space="preserve">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14:paraId="6E01F014" w14:textId="77777777"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5B641EE8" w14:textId="77777777"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14:paraId="2B029D00" w14:textId="77777777"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14:paraId="44F70B86" w14:textId="77777777" w:rsidTr="00B631BE">
        <w:tc>
          <w:tcPr>
            <w:tcW w:w="3122" w:type="dxa"/>
            <w:shd w:val="clear" w:color="auto" w:fill="D9D9D9" w:themeFill="background1" w:themeFillShade="D9"/>
          </w:tcPr>
          <w:p w14:paraId="1E4DC000" w14:textId="77777777"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27CB7FEA" w14:textId="77777777"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14:paraId="06BED76C" w14:textId="77777777" w:rsidTr="00B631BE">
        <w:tc>
          <w:tcPr>
            <w:tcW w:w="3122" w:type="dxa"/>
          </w:tcPr>
          <w:p w14:paraId="5481F383" w14:textId="77777777"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14:paraId="1867CEA5" w14:textId="77777777"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14:paraId="616F528D" w14:textId="77777777"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14:paraId="7F6E2CE4" w14:textId="77777777" w:rsidTr="00B631BE">
        <w:tc>
          <w:tcPr>
            <w:tcW w:w="3122" w:type="dxa"/>
          </w:tcPr>
          <w:p w14:paraId="625B08CC" w14:textId="77777777"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14:paraId="596D6DA6" w14:textId="77777777"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14:paraId="56145697" w14:textId="77777777"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14:paraId="654ABE2A" w14:textId="77777777"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14:paraId="7E94F562" w14:textId="77777777" w:rsidR="00511298" w:rsidRDefault="00511298" w:rsidP="00511298">
      <w:pPr>
        <w:pStyle w:val="Heading2"/>
      </w:pPr>
      <w:r>
        <w:t>List Processor</w:t>
      </w:r>
    </w:p>
    <w:p w14:paraId="3396B048" w14:textId="77777777"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14:paraId="36F5816A" w14:textId="77777777"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14:paraId="03728F63" w14:textId="77777777"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14:paraId="5CF36E34" w14:textId="77777777"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r w:rsidRPr="005A3951">
        <w:rPr>
          <w:b/>
        </w:rPr>
        <w:t>"</w:t>
      </w:r>
      <w:r>
        <w:t>.</w:t>
      </w:r>
    </w:p>
    <w:p w14:paraId="01D7A54C" w14:textId="77777777"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48ED175F" w14:textId="77777777"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14:paraId="4AA66B49" w14:textId="77777777"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D6E9CD8" w14:textId="77777777"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14:paraId="4783F5B1" w14:textId="77777777"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14:paraId="12AA8214" w14:textId="77777777" w:rsidTr="005A3951">
        <w:tc>
          <w:tcPr>
            <w:tcW w:w="4562" w:type="dxa"/>
            <w:shd w:val="clear" w:color="auto" w:fill="D9D9D9" w:themeFill="background1" w:themeFillShade="D9"/>
          </w:tcPr>
          <w:p w14:paraId="2C755E72" w14:textId="77777777"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DB4F868" w14:textId="77777777"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14:paraId="3573EAB4" w14:textId="77777777" w:rsidTr="005A3951">
        <w:tc>
          <w:tcPr>
            <w:tcW w:w="4562" w:type="dxa"/>
          </w:tcPr>
          <w:p w14:paraId="324CFA01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14:paraId="4E1FCFCE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14:paraId="2246EB58" w14:textId="77777777" w:rsidTr="005A3951">
        <w:tc>
          <w:tcPr>
            <w:tcW w:w="4562" w:type="dxa"/>
          </w:tcPr>
          <w:p w14:paraId="3AFFBF34" w14:textId="69FCD822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</w:t>
            </w:r>
            <w:r w:rsidR="00B603CC">
              <w:rPr>
                <w:rFonts w:ascii="Consolas" w:eastAsia="Times New Roman" w:hAnsi="Consolas" w:cs="Consolas"/>
                <w:b/>
                <w:bCs/>
                <w:noProof/>
              </w:rPr>
              <w:t>eorge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</w:t>
            </w:r>
            <w:r w:rsidR="00B603CC">
              <w:rPr>
                <w:rFonts w:ascii="Consolas" w:eastAsia="Times New Roman" w:hAnsi="Consolas" w:cs="Consolas"/>
                <w:b/>
                <w:bCs/>
                <w:noProof/>
              </w:rPr>
              <w:t>ter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</w:t>
            </w:r>
            <w:r w:rsidR="00B603CC">
              <w:rPr>
                <w:rFonts w:ascii="Consolas" w:eastAsia="Times New Roman" w:hAnsi="Consolas" w:cs="Consolas"/>
                <w:b/>
                <w:bCs/>
                <w:noProof/>
              </w:rPr>
              <w:t>ter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0056F022" w14:textId="71D5F905" w:rsidR="005A3951" w:rsidRPr="004B438A" w:rsidRDefault="003947B6" w:rsidP="009106F3">
            <w:pPr>
              <w:pStyle w:val="Code"/>
            </w:pPr>
            <w:r>
              <w:t xml:space="preserve">pesho, </w:t>
            </w:r>
            <w:r w:rsidR="00B603CC">
              <w:t>george</w:t>
            </w:r>
          </w:p>
        </w:tc>
      </w:tr>
    </w:tbl>
    <w:p w14:paraId="7F04C2DF" w14:textId="77777777" w:rsidR="002041C5" w:rsidRDefault="002041C5" w:rsidP="002041C5">
      <w:pPr>
        <w:pStyle w:val="Heading2"/>
        <w:numPr>
          <w:ilvl w:val="0"/>
          <w:numId w:val="0"/>
        </w:numPr>
        <w:ind w:left="426"/>
      </w:pPr>
    </w:p>
    <w:p w14:paraId="38F23B4F" w14:textId="0B42069F" w:rsidR="00B62F54" w:rsidRDefault="00B62F54" w:rsidP="005A3951">
      <w:pPr>
        <w:pStyle w:val="Heading2"/>
      </w:pPr>
      <w:r>
        <w:t>Object Factory</w:t>
      </w:r>
    </w:p>
    <w:p w14:paraId="2A15471F" w14:textId="3D97B0D4" w:rsidR="00B62F54" w:rsidRDefault="00B62F54" w:rsidP="00B62F54">
      <w:r>
        <w:t xml:space="preserve">Write a function that can </w:t>
      </w:r>
      <w:r w:rsidRPr="002041C5">
        <w:rPr>
          <w:b/>
        </w:rPr>
        <w:t>compose</w:t>
      </w:r>
      <w:r>
        <w:t xml:space="preserve"> </w:t>
      </w:r>
      <w:r w:rsidRPr="002041C5">
        <w:rPr>
          <w:b/>
        </w:rPr>
        <w:t>objects</w:t>
      </w:r>
      <w:r>
        <w:t xml:space="preserve">. You will </w:t>
      </w:r>
      <w:r w:rsidRPr="002041C5">
        <w:rPr>
          <w:b/>
        </w:rPr>
        <w:t>receive</w:t>
      </w:r>
      <w:r>
        <w:t xml:space="preserve"> a </w:t>
      </w:r>
      <w:r w:rsidRPr="002041C5">
        <w:rPr>
          <w:b/>
        </w:rPr>
        <w:t>string</w:t>
      </w:r>
      <w:r>
        <w:t xml:space="preserve"> and your goal is to create a </w:t>
      </w:r>
      <w:r w:rsidRPr="002041C5">
        <w:rPr>
          <w:b/>
        </w:rPr>
        <w:t>new</w:t>
      </w:r>
      <w:r>
        <w:t xml:space="preserve"> </w:t>
      </w:r>
      <w:r w:rsidRPr="002041C5">
        <w:rPr>
          <w:b/>
        </w:rPr>
        <w:t>object</w:t>
      </w:r>
      <w:r>
        <w:t xml:space="preserve"> with all the </w:t>
      </w:r>
      <w:r w:rsidRPr="002041C5">
        <w:rPr>
          <w:b/>
        </w:rPr>
        <w:t>unique</w:t>
      </w:r>
      <w:r>
        <w:t xml:space="preserve"> properties you were </w:t>
      </w:r>
      <w:r w:rsidRPr="002041C5">
        <w:rPr>
          <w:b/>
        </w:rPr>
        <w:t>given</w:t>
      </w:r>
      <w:r>
        <w:t>. For more information check the examples below.</w:t>
      </w:r>
    </w:p>
    <w:p w14:paraId="1CDC6214" w14:textId="77777777" w:rsidR="00B62F54" w:rsidRDefault="00B62F54" w:rsidP="00B62F54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4DAB5C1A" w14:textId="1BD7DF9A" w:rsidR="00B62F54" w:rsidRDefault="00B62F54" w:rsidP="00B62F54">
      <w:r>
        <w:t xml:space="preserve">The </w:t>
      </w:r>
      <w:r w:rsidRPr="005A3951">
        <w:rPr>
          <w:b/>
        </w:rPr>
        <w:t>input</w:t>
      </w:r>
      <w:r>
        <w:t xml:space="preserve"> will come as a </w:t>
      </w:r>
      <w:r w:rsidRPr="002041C5">
        <w:rPr>
          <w:b/>
        </w:rPr>
        <w:t>string</w:t>
      </w:r>
      <w:r>
        <w:t>, which represents an array of objects.</w:t>
      </w:r>
    </w:p>
    <w:p w14:paraId="3801347A" w14:textId="77777777" w:rsidR="00B62F54" w:rsidRDefault="00B62F54" w:rsidP="00B62F54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21470CD5" w14:textId="2C08DBAB" w:rsidR="00B62F54" w:rsidRDefault="00B62F54" w:rsidP="00B62F54">
      <w:pPr>
        <w:rPr>
          <w:b/>
          <w:noProof/>
        </w:rPr>
      </w:pPr>
      <w:r>
        <w:t xml:space="preserve">You should print the </w:t>
      </w:r>
      <w:r w:rsidRPr="002041C5">
        <w:rPr>
          <w:b/>
        </w:rPr>
        <w:t>newly</w:t>
      </w:r>
      <w:r>
        <w:t xml:space="preserve"> </w:t>
      </w:r>
      <w:r w:rsidRPr="002041C5">
        <w:rPr>
          <w:b/>
        </w:rPr>
        <w:t>created</w:t>
      </w:r>
      <w:r>
        <w:t xml:space="preserve"> </w:t>
      </w:r>
      <w:r w:rsidRPr="002041C5">
        <w:rPr>
          <w:b/>
        </w:rPr>
        <w:t>object</w:t>
      </w:r>
      <w:r>
        <w:t>.</w:t>
      </w:r>
    </w:p>
    <w:p w14:paraId="3DC3F90F" w14:textId="77777777" w:rsidR="00B62F54" w:rsidRPr="004B438A" w:rsidRDefault="00B62F54" w:rsidP="00B62F54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B62F54" w:rsidRPr="004B438A" w14:paraId="5E55B502" w14:textId="77777777" w:rsidTr="00E27E02">
        <w:tc>
          <w:tcPr>
            <w:tcW w:w="4562" w:type="dxa"/>
            <w:shd w:val="clear" w:color="auto" w:fill="D9D9D9" w:themeFill="background1" w:themeFillShade="D9"/>
          </w:tcPr>
          <w:p w14:paraId="22367856" w14:textId="77777777" w:rsidR="00B62F54" w:rsidRPr="004B438A" w:rsidRDefault="00B62F54" w:rsidP="00E27E02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1EB34473" w14:textId="77777777" w:rsidR="00B62F54" w:rsidRPr="004B438A" w:rsidRDefault="00B62F54" w:rsidP="00E27E02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2F54" w:rsidRPr="004B438A" w14:paraId="3D9D73ED" w14:textId="77777777" w:rsidTr="00E27E02">
        <w:tc>
          <w:tcPr>
            <w:tcW w:w="4562" w:type="dxa"/>
          </w:tcPr>
          <w:p w14:paraId="190E07A3" w14:textId="3F9EBD48" w:rsidR="00B62F54" w:rsidRPr="00B62F54" w:rsidRDefault="00B62F54" w:rsidP="00E27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</w:rPr>
            </w:pPr>
            <w:r w:rsidRPr="00B62F54">
              <w:rPr>
                <w:rFonts w:ascii="Consolas" w:eastAsia="Times New Roman" w:hAnsi="Consolas" w:cs="Consolas"/>
                <w:b/>
              </w:rPr>
              <w:t>`[{"canMove": true},{"canMove":true, "doors": 4},{"capacity": 5}]`</w:t>
            </w:r>
          </w:p>
        </w:tc>
        <w:tc>
          <w:tcPr>
            <w:tcW w:w="5940" w:type="dxa"/>
          </w:tcPr>
          <w:p w14:paraId="4A47BFFF" w14:textId="13268C3B" w:rsidR="00B62F54" w:rsidRPr="005A3951" w:rsidRDefault="00B62F54" w:rsidP="00E27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62F54">
              <w:rPr>
                <w:rFonts w:ascii="Consolas" w:eastAsia="Times New Roman" w:hAnsi="Consolas" w:cs="Consolas"/>
                <w:b/>
                <w:bCs/>
                <w:noProof/>
              </w:rPr>
              <w:t>{ canMove: true, doors: 4, capacity: 5 }</w:t>
            </w:r>
          </w:p>
        </w:tc>
      </w:tr>
      <w:tr w:rsidR="00B62F54" w:rsidRPr="004B438A" w14:paraId="05CFAE34" w14:textId="77777777" w:rsidTr="00E27E02">
        <w:tc>
          <w:tcPr>
            <w:tcW w:w="4562" w:type="dxa"/>
          </w:tcPr>
          <w:p w14:paraId="5C752037" w14:textId="347947A6" w:rsidR="00B62F54" w:rsidRPr="00B62F54" w:rsidRDefault="00B62F54" w:rsidP="00E27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B62F54">
              <w:rPr>
                <w:rFonts w:ascii="Consolas" w:eastAsia="Times New Roman" w:hAnsi="Consolas" w:cs="Consolas"/>
                <w:b/>
                <w:noProof/>
              </w:rPr>
              <w:t>`[{"canFly": true},{"canMove":true, "doors": 4},{"capacity": 255},{"canFly":true, "canLand": true}]`</w:t>
            </w:r>
          </w:p>
        </w:tc>
        <w:tc>
          <w:tcPr>
            <w:tcW w:w="5940" w:type="dxa"/>
          </w:tcPr>
          <w:p w14:paraId="1461C503" w14:textId="4AA4B2EC" w:rsidR="00B62F54" w:rsidRPr="004B438A" w:rsidRDefault="00B62F54" w:rsidP="00E27E02">
            <w:pPr>
              <w:pStyle w:val="Code"/>
            </w:pPr>
            <w:r w:rsidRPr="00B62F54">
              <w:t>{ canFly: true, canMove: true, doors: 4, capacity: 255, canLand: true }</w:t>
            </w:r>
          </w:p>
        </w:tc>
      </w:tr>
    </w:tbl>
    <w:p w14:paraId="43A9CC5F" w14:textId="77777777" w:rsidR="00B62F54" w:rsidRPr="00511298" w:rsidRDefault="00B62F54" w:rsidP="00B62F54"/>
    <w:p w14:paraId="64617A9F" w14:textId="77777777" w:rsidR="00B62F54" w:rsidRPr="00B62F54" w:rsidRDefault="00B62F54" w:rsidP="00B62F54"/>
    <w:p w14:paraId="15BF6225" w14:textId="43AF58E6" w:rsidR="005A3951" w:rsidRDefault="005A3951" w:rsidP="005A3951">
      <w:pPr>
        <w:pStyle w:val="Heading2"/>
      </w:pPr>
      <w:r>
        <w:t>Cars</w:t>
      </w:r>
    </w:p>
    <w:p w14:paraId="6A24D8C4" w14:textId="77777777"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14:paraId="229CC14E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14:paraId="72B0889A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14:paraId="79756FC8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14:paraId="294E44F8" w14:textId="77777777"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14:paraId="3AB89491" w14:textId="77777777"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lastRenderedPageBreak/>
        <w:t>Input</w:t>
      </w:r>
    </w:p>
    <w:p w14:paraId="56285A89" w14:textId="77777777"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14:paraId="65262E22" w14:textId="77777777"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4C4AB91" w14:textId="77777777"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14:paraId="07F68BA8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14:paraId="1858656E" w14:textId="77777777"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14:paraId="1237E5AF" w14:textId="77777777"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14:paraId="7BCA0BFA" w14:textId="77777777" w:rsidTr="00C412EE">
        <w:tc>
          <w:tcPr>
            <w:tcW w:w="7172" w:type="dxa"/>
            <w:shd w:val="clear" w:color="auto" w:fill="D9D9D9" w:themeFill="background1" w:themeFillShade="D9"/>
          </w:tcPr>
          <w:p w14:paraId="0573314F" w14:textId="77777777"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F376929" w14:textId="77777777"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14:paraId="3B6D78DB" w14:textId="77777777" w:rsidTr="00C412EE">
        <w:tc>
          <w:tcPr>
            <w:tcW w:w="7172" w:type="dxa"/>
          </w:tcPr>
          <w:p w14:paraId="113A7DF8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BFF4839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5B825DDD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357D91A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C3090EA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E342C02" w14:textId="77777777"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3289421D" w14:textId="77777777"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14:paraId="56BA0FE6" w14:textId="77777777"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B00E1B1" w14:textId="77777777"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2BDF15CC" w14:textId="77777777"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14:paraId="28540C6D" w14:textId="77777777"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71C2396E" w14:textId="77777777" w:rsidR="00C412EE" w:rsidRDefault="00C412EE" w:rsidP="00C412EE">
      <w:pPr>
        <w:pStyle w:val="Heading2"/>
      </w:pPr>
      <w:r>
        <w:t>Sum</w:t>
      </w:r>
    </w:p>
    <w:p w14:paraId="432222ED" w14:textId="77777777" w:rsidR="00C412EE" w:rsidRDefault="00C412EE" w:rsidP="00C412EE">
      <w:r>
        <w:t>Create a function which returns an object that can modify the DOM. The returned object should support the following functionality:</w:t>
      </w:r>
    </w:p>
    <w:p w14:paraId="0FA2C294" w14:textId="77777777"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14:paraId="720F717E" w14:textId="77777777"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14:paraId="5581E4C9" w14:textId="77777777"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14:paraId="7332D027" w14:textId="77777777"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7F685FE6" w14:textId="77777777" w:rsidR="00AC5206" w:rsidRPr="00511298" w:rsidRDefault="00AC5206" w:rsidP="00AC5206">
      <w:r>
        <w:t>There will be no input your function must only provide an object.</w:t>
      </w:r>
    </w:p>
    <w:p w14:paraId="623404F2" w14:textId="77777777"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0AEA4A4" w14:textId="77777777" w:rsidR="00AC5206" w:rsidRDefault="00AC5206" w:rsidP="00AC5206">
      <w:r>
        <w:t>Your function should return an object that meets the specified requirements.</w:t>
      </w:r>
    </w:p>
    <w:p w14:paraId="46EECA32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14:paraId="51CFB6DB" w14:textId="77777777"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14:paraId="28A6DAEF" w14:textId="77777777"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14:paraId="2429C177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lastRenderedPageBreak/>
        <w:t>HTML</w:t>
      </w:r>
    </w:p>
    <w:p w14:paraId="70EFC65F" w14:textId="77777777"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14:paraId="6A4BA177" w14:textId="77777777" w:rsidTr="00AC5206">
        <w:tc>
          <w:tcPr>
            <w:tcW w:w="10502" w:type="dxa"/>
            <w:shd w:val="clear" w:color="auto" w:fill="D9D9D9" w:themeFill="background1" w:themeFillShade="D9"/>
          </w:tcPr>
          <w:p w14:paraId="399A2A0A" w14:textId="77777777"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14:paraId="6F420B21" w14:textId="77777777" w:rsidTr="00AC5206">
        <w:tc>
          <w:tcPr>
            <w:tcW w:w="10502" w:type="dxa"/>
          </w:tcPr>
          <w:p w14:paraId="727E3848" w14:textId="77777777"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3B1DD42" w14:textId="77777777" w:rsidR="00C412EE" w:rsidRPr="00F02DA1" w:rsidRDefault="00C412EE" w:rsidP="00C412EE"/>
    <w:sectPr w:rsidR="00C412EE" w:rsidRPr="00F02D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050B7" w14:textId="77777777" w:rsidR="0028052C" w:rsidRDefault="0028052C" w:rsidP="008068A2">
      <w:pPr>
        <w:spacing w:after="0" w:line="240" w:lineRule="auto"/>
      </w:pPr>
      <w:r>
        <w:separator/>
      </w:r>
    </w:p>
  </w:endnote>
  <w:endnote w:type="continuationSeparator" w:id="0">
    <w:p w14:paraId="3B54E55C" w14:textId="77777777" w:rsidR="0028052C" w:rsidRDefault="002805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60B3B" w14:textId="77777777" w:rsidR="00D76B0C" w:rsidRPr="00AC77AD" w:rsidRDefault="00D76B0C" w:rsidP="007C2AE6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2690E066" wp14:editId="1EFD64F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7A170087" wp14:editId="5F7C245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88B891B" wp14:editId="5C17A6A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2D14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621AD5" wp14:editId="58AC2B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4B9A1A" w14:textId="73CAB5FF" w:rsidR="00D76B0C" w:rsidRPr="008C2B83" w:rsidRDefault="00D76B0C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E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E7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21AD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44B9A1A" w14:textId="73CAB5FF" w:rsidR="00D76B0C" w:rsidRPr="008C2B83" w:rsidRDefault="00D76B0C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7E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7E7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FAA618" wp14:editId="2DC2D3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1FE28A" w14:textId="77777777" w:rsidR="00D76B0C" w:rsidRDefault="00D76B0C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FAA61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0E1FE28A" w14:textId="77777777" w:rsidR="00D76B0C" w:rsidRDefault="00D76B0C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EFEA5" wp14:editId="59BBCA4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35988" w14:textId="77777777" w:rsidR="00D76B0C" w:rsidRDefault="00D76B0C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F3E6CE2" w14:textId="77777777" w:rsidR="00D76B0C" w:rsidRDefault="00D76B0C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6506520" wp14:editId="154454F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97C677C" wp14:editId="349B057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A2E9FF2" wp14:editId="29BAD35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F4A94EE" wp14:editId="6B4076F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321533A" wp14:editId="50829C0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DA8AF14" wp14:editId="0B5179B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FB841F1" wp14:editId="6AC6A52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1BB7507" wp14:editId="6F858B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1342EB6" wp14:editId="79F0F6E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C3DB0D9" wp14:editId="55B64B13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EFEA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7735988" w14:textId="77777777" w:rsidR="00D76B0C" w:rsidRDefault="00D76B0C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F3E6CE2" w14:textId="77777777" w:rsidR="00D76B0C" w:rsidRDefault="00D76B0C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6506520" wp14:editId="154454F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97C677C" wp14:editId="349B057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A2E9FF2" wp14:editId="29BAD35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F4A94EE" wp14:editId="6B4076F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321533A" wp14:editId="50829C0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DA8AF14" wp14:editId="0B5179B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FB841F1" wp14:editId="6AC6A52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1BB7507" wp14:editId="6F858B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1342EB6" wp14:editId="79F0F6E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C3DB0D9" wp14:editId="55B64B13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5C99153" w14:textId="77777777" w:rsidR="00A13ADF" w:rsidRPr="00AC77AD" w:rsidRDefault="00A13AD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9BDB3" w14:textId="77777777" w:rsidR="0028052C" w:rsidRDefault="0028052C" w:rsidP="008068A2">
      <w:pPr>
        <w:spacing w:after="0" w:line="240" w:lineRule="auto"/>
      </w:pPr>
      <w:r>
        <w:separator/>
      </w:r>
    </w:p>
  </w:footnote>
  <w:footnote w:type="continuationSeparator" w:id="0">
    <w:p w14:paraId="06B879CC" w14:textId="77777777" w:rsidR="0028052C" w:rsidRDefault="002805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A0BDA" w14:textId="77777777"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9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7"/>
  </w:num>
  <w:num w:numId="13">
    <w:abstractNumId w:val="3"/>
  </w:num>
  <w:num w:numId="14">
    <w:abstractNumId w:val="29"/>
  </w:num>
  <w:num w:numId="15">
    <w:abstractNumId w:val="22"/>
  </w:num>
  <w:num w:numId="16">
    <w:abstractNumId w:val="35"/>
  </w:num>
  <w:num w:numId="17">
    <w:abstractNumId w:val="40"/>
  </w:num>
  <w:num w:numId="18">
    <w:abstractNumId w:val="7"/>
  </w:num>
  <w:num w:numId="19">
    <w:abstractNumId w:val="21"/>
  </w:num>
  <w:num w:numId="20">
    <w:abstractNumId w:val="2"/>
  </w:num>
  <w:num w:numId="21">
    <w:abstractNumId w:val="27"/>
  </w:num>
  <w:num w:numId="22">
    <w:abstractNumId w:val="24"/>
  </w:num>
  <w:num w:numId="23">
    <w:abstractNumId w:val="2"/>
  </w:num>
  <w:num w:numId="24">
    <w:abstractNumId w:val="14"/>
  </w:num>
  <w:num w:numId="25">
    <w:abstractNumId w:val="41"/>
  </w:num>
  <w:num w:numId="26">
    <w:abstractNumId w:val="16"/>
  </w:num>
  <w:num w:numId="27">
    <w:abstractNumId w:val="25"/>
  </w:num>
  <w:num w:numId="28">
    <w:abstractNumId w:val="8"/>
  </w:num>
  <w:num w:numId="29">
    <w:abstractNumId w:val="38"/>
  </w:num>
  <w:num w:numId="30">
    <w:abstractNumId w:val="20"/>
  </w:num>
  <w:num w:numId="31">
    <w:abstractNumId w:val="19"/>
  </w:num>
  <w:num w:numId="32">
    <w:abstractNumId w:val="15"/>
  </w:num>
  <w:num w:numId="33">
    <w:abstractNumId w:val="23"/>
  </w:num>
  <w:num w:numId="34">
    <w:abstractNumId w:val="12"/>
  </w:num>
  <w:num w:numId="35">
    <w:abstractNumId w:val="39"/>
  </w:num>
  <w:num w:numId="36">
    <w:abstractNumId w:val="42"/>
  </w:num>
  <w:num w:numId="37">
    <w:abstractNumId w:val="33"/>
  </w:num>
  <w:num w:numId="38">
    <w:abstractNumId w:val="11"/>
  </w:num>
  <w:num w:numId="39">
    <w:abstractNumId w:val="32"/>
  </w:num>
  <w:num w:numId="40">
    <w:abstractNumId w:val="0"/>
  </w:num>
  <w:num w:numId="41">
    <w:abstractNumId w:val="18"/>
  </w:num>
  <w:num w:numId="42">
    <w:abstractNumId w:val="44"/>
  </w:num>
  <w:num w:numId="43">
    <w:abstractNumId w:val="46"/>
  </w:num>
  <w:num w:numId="44">
    <w:abstractNumId w:val="34"/>
  </w:num>
  <w:num w:numId="45">
    <w:abstractNumId w:val="26"/>
  </w:num>
  <w:num w:numId="46">
    <w:abstractNumId w:val="36"/>
  </w:num>
  <w:num w:numId="47">
    <w:abstractNumId w:val="47"/>
  </w:num>
  <w:num w:numId="48">
    <w:abstractNumId w:val="43"/>
  </w:num>
  <w:num w:numId="49">
    <w:abstractNumId w:val="13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26DFC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51A9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041C5"/>
    <w:rsid w:val="00215FCE"/>
    <w:rsid w:val="00225D96"/>
    <w:rsid w:val="0023228A"/>
    <w:rsid w:val="002443ED"/>
    <w:rsid w:val="00262B43"/>
    <w:rsid w:val="00264287"/>
    <w:rsid w:val="0026589D"/>
    <w:rsid w:val="002664E1"/>
    <w:rsid w:val="0028052C"/>
    <w:rsid w:val="00284CF4"/>
    <w:rsid w:val="00287093"/>
    <w:rsid w:val="002A2D2D"/>
    <w:rsid w:val="002B0473"/>
    <w:rsid w:val="002B7064"/>
    <w:rsid w:val="002D1F91"/>
    <w:rsid w:val="002D7759"/>
    <w:rsid w:val="002D7E7E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947B6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839"/>
    <w:rsid w:val="00437FF8"/>
    <w:rsid w:val="0044011F"/>
    <w:rsid w:val="00446D0A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7A09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2221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18C1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9F0C3F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561EA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587C"/>
    <w:rsid w:val="00B567F6"/>
    <w:rsid w:val="00B56A6B"/>
    <w:rsid w:val="00B603CC"/>
    <w:rsid w:val="00B62F54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36C99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5A3B"/>
    <w:rsid w:val="00C86A92"/>
    <w:rsid w:val="00C95C26"/>
    <w:rsid w:val="00CA06F6"/>
    <w:rsid w:val="00CA0919"/>
    <w:rsid w:val="00CA6B2B"/>
    <w:rsid w:val="00CB27FE"/>
    <w:rsid w:val="00CB3C22"/>
    <w:rsid w:val="00CB6DAA"/>
    <w:rsid w:val="00CB75FA"/>
    <w:rsid w:val="00CC0870"/>
    <w:rsid w:val="00CD5181"/>
    <w:rsid w:val="00CD7485"/>
    <w:rsid w:val="00CF0396"/>
    <w:rsid w:val="00CF089C"/>
    <w:rsid w:val="00D02D55"/>
    <w:rsid w:val="00D15989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427"/>
    <w:rsid w:val="00D75B0C"/>
    <w:rsid w:val="00D76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732C"/>
  <w15:docId w15:val="{11C03C57-672E-4AA5-9445-0E1E840B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B0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6B0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6B0C"/>
    <w:pPr>
      <w:keepNext/>
      <w:keepLines/>
      <w:numPr>
        <w:numId w:val="3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B0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B0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0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0C"/>
  </w:style>
  <w:style w:type="paragraph" w:styleId="Footer">
    <w:name w:val="footer"/>
    <w:basedOn w:val="Normal"/>
    <w:link w:val="Foot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0C"/>
  </w:style>
  <w:style w:type="paragraph" w:styleId="BalloonText">
    <w:name w:val="Balloon Text"/>
    <w:basedOn w:val="Normal"/>
    <w:link w:val="BalloonTextChar"/>
    <w:uiPriority w:val="99"/>
    <w:semiHidden/>
    <w:unhideWhenUsed/>
    <w:rsid w:val="00D7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6B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6B0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B0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B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76B0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6B0C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D76B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6B0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0C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D76B0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76B0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6B0C"/>
  </w:style>
  <w:style w:type="table" w:customStyle="1" w:styleId="TableGrid1">
    <w:name w:val="Table Grid1"/>
    <w:basedOn w:val="TableNormal"/>
    <w:next w:val="TableGrid"/>
    <w:uiPriority w:val="59"/>
    <w:rsid w:val="00D7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76B0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799E5-4DDD-4719-B858-6AE6195F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1720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88</cp:revision>
  <cp:lastPrinted>2015-10-26T22:35:00Z</cp:lastPrinted>
  <dcterms:created xsi:type="dcterms:W3CDTF">2016-06-17T07:37:00Z</dcterms:created>
  <dcterms:modified xsi:type="dcterms:W3CDTF">2019-10-30T20:57:00Z</dcterms:modified>
  <cp:category>programming, education, software engineering, software development</cp:category>
</cp:coreProperties>
</file>