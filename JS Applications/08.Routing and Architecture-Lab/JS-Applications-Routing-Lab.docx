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2E0F7" w14:textId="77777777" w:rsidR="00794F75" w:rsidRPr="00CF1E4C" w:rsidRDefault="00794F75" w:rsidP="00794F75">
      <w:pPr>
        <w:pStyle w:val="Heading1"/>
        <w:rPr>
          <w:noProof/>
        </w:rPr>
      </w:pPr>
      <w:r>
        <w:rPr>
          <w:noProof/>
        </w:rPr>
        <w:t>Lab</w:t>
      </w:r>
      <w:r w:rsidRPr="00CF1E4C">
        <w:rPr>
          <w:noProof/>
        </w:rPr>
        <w:t xml:space="preserve">: </w:t>
      </w:r>
      <w:r>
        <w:rPr>
          <w:noProof/>
        </w:rPr>
        <w:t xml:space="preserve">Routing </w:t>
      </w:r>
    </w:p>
    <w:p w14:paraId="2A2D437E" w14:textId="77777777" w:rsidR="00794F75" w:rsidRPr="00772E9F" w:rsidRDefault="00794F75" w:rsidP="00794F7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 problem</w:t>
      </w:r>
      <w:r w:rsidRPr="00772E9F">
        <w:rPr>
          <w:noProof/>
          <w:sz w:val="24"/>
          <w:szCs w:val="24"/>
        </w:rPr>
        <w:t xml:space="preserve"> for the </w:t>
      </w:r>
      <w:hyperlink r:id="rId7" w:history="1">
        <w:r w:rsidRPr="00772E9F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772E9F">
        <w:rPr>
          <w:noProof/>
          <w:sz w:val="24"/>
          <w:szCs w:val="24"/>
        </w:rPr>
        <w:t>.</w:t>
      </w:r>
    </w:p>
    <w:p w14:paraId="2582F17F" w14:textId="77777777" w:rsidR="00F372EE" w:rsidRDefault="00F372EE" w:rsidP="00F372EE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ind w:left="0" w:firstLine="0"/>
      </w:pPr>
      <w:r>
        <w:t>Initial Setup</w:t>
      </w:r>
    </w:p>
    <w:p w14:paraId="2B775BDF" w14:textId="103165F2" w:rsidR="00F372EE" w:rsidRPr="00C96B94" w:rsidRDefault="00F372EE" w:rsidP="00F372EE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t xml:space="preserve">Explore the provided </w:t>
      </w:r>
      <w:r w:rsidRPr="0029447D">
        <w:rPr>
          <w:b/>
        </w:rPr>
        <w:t>skeleton</w:t>
      </w:r>
      <w:r>
        <w:t xml:space="preserve">. Install </w:t>
      </w:r>
      <w:r w:rsidRPr="0029447D">
        <w:rPr>
          <w:b/>
        </w:rPr>
        <w:t>dependencies</w:t>
      </w:r>
      <w:r>
        <w:t xml:space="preserve"> in both projects and run them. Use </w:t>
      </w:r>
      <w:hyperlink r:id="rId8" w:history="1">
        <w:r w:rsidRPr="0029447D">
          <w:rPr>
            <w:rStyle w:val="Hyperlink"/>
          </w:rPr>
          <w:t>Postman</w:t>
        </w:r>
      </w:hyperlink>
      <w:r>
        <w:t xml:space="preserve"> to </w:t>
      </w:r>
      <w:r w:rsidRPr="0029447D">
        <w:rPr>
          <w:b/>
        </w:rPr>
        <w:t>test</w:t>
      </w:r>
      <w:r>
        <w:t xml:space="preserve"> </w:t>
      </w:r>
      <w:r w:rsidR="00796167">
        <w:t xml:space="preserve">the </w:t>
      </w:r>
      <w:proofErr w:type="spellStart"/>
      <w:r>
        <w:t>Kinvey</w:t>
      </w:r>
      <w:proofErr w:type="spellEnd"/>
      <w:r w:rsidR="00796167">
        <w:t xml:space="preserve"> API</w:t>
      </w:r>
      <w:r>
        <w:t>.</w:t>
      </w:r>
    </w:p>
    <w:p w14:paraId="1D0C3F79" w14:textId="77777777" w:rsidR="00F372EE" w:rsidRDefault="00F372EE" w:rsidP="00F372EE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ind w:left="0" w:firstLine="0"/>
      </w:pPr>
      <w:r>
        <w:t xml:space="preserve"> Implement Furniture Store</w:t>
      </w:r>
    </w:p>
    <w:p w14:paraId="79EBC70A" w14:textId="77777777" w:rsidR="00F372EE" w:rsidRDefault="00F372EE" w:rsidP="00F372EE">
      <w:r>
        <w:t>In the app, you should have the following URL's:</w:t>
      </w:r>
    </w:p>
    <w:p w14:paraId="653FD2C7" w14:textId="5070E9E6" w:rsidR="00F372EE" w:rsidRDefault="00F372EE" w:rsidP="00F372EE">
      <w:pPr>
        <w:pStyle w:val="ListParagraph"/>
        <w:numPr>
          <w:ilvl w:val="0"/>
          <w:numId w:val="14"/>
        </w:numPr>
        <w:spacing w:before="0" w:after="200"/>
      </w:pPr>
      <w:r>
        <w:t>Create Furniture (POST):</w:t>
      </w:r>
      <w:r w:rsidR="00796167">
        <w:t xml:space="preserve"> </w:t>
      </w:r>
      <w:r w:rsidR="00796167" w:rsidRPr="00796167">
        <w:rPr>
          <w:b/>
        </w:rPr>
        <w:t>https://baas.kinvey.com/appdata/</w:t>
      </w:r>
      <w:r w:rsidR="00796167">
        <w:rPr>
          <w:b/>
        </w:rPr>
        <w:t>{appId}</w:t>
      </w:r>
      <w:r w:rsidR="00796167" w:rsidRPr="00796167">
        <w:rPr>
          <w:b/>
        </w:rPr>
        <w:t>/furniture</w:t>
      </w:r>
    </w:p>
    <w:p w14:paraId="5C85F7C7" w14:textId="5991F1E7" w:rsidR="00F372EE" w:rsidRPr="00796167" w:rsidRDefault="00F372EE" w:rsidP="00796167">
      <w:pPr>
        <w:pStyle w:val="ListParagraph"/>
        <w:numPr>
          <w:ilvl w:val="0"/>
          <w:numId w:val="14"/>
        </w:numPr>
        <w:spacing w:before="0" w:after="200"/>
      </w:pPr>
      <w:r>
        <w:t xml:space="preserve">All Furniture (GET): </w:t>
      </w:r>
      <w:r w:rsidR="00796167" w:rsidRPr="00796167">
        <w:rPr>
          <w:b/>
        </w:rPr>
        <w:t>https://baas.kinvey.com/appdata/</w:t>
      </w:r>
      <w:r w:rsidR="00796167">
        <w:rPr>
          <w:b/>
        </w:rPr>
        <w:t>{appId}</w:t>
      </w:r>
      <w:r w:rsidR="00796167" w:rsidRPr="00796167">
        <w:rPr>
          <w:b/>
        </w:rPr>
        <w:t>/furniture</w:t>
      </w:r>
    </w:p>
    <w:p w14:paraId="1A7F852E" w14:textId="0195051E" w:rsidR="00F372EE" w:rsidRPr="00BF40DF" w:rsidRDefault="00F372EE" w:rsidP="00796167">
      <w:pPr>
        <w:pStyle w:val="ListParagraph"/>
        <w:numPr>
          <w:ilvl w:val="0"/>
          <w:numId w:val="14"/>
        </w:numPr>
        <w:spacing w:before="0" w:after="200"/>
      </w:pPr>
      <w:r w:rsidRPr="00BF40DF">
        <w:t>Furniture Details (GET)</w:t>
      </w:r>
      <w:r>
        <w:t xml:space="preserve">: </w:t>
      </w:r>
      <w:r w:rsidR="00796167" w:rsidRPr="00796167">
        <w:rPr>
          <w:b/>
        </w:rPr>
        <w:t>https://baas.kinvey.com/appdata/</w:t>
      </w:r>
      <w:r w:rsidR="00796167">
        <w:rPr>
          <w:b/>
        </w:rPr>
        <w:t>{appId}</w:t>
      </w:r>
      <w:r w:rsidR="00796167" w:rsidRPr="00796167">
        <w:rPr>
          <w:b/>
        </w:rPr>
        <w:t>/furniture</w:t>
      </w:r>
      <w:r w:rsidR="00796167">
        <w:rPr>
          <w:b/>
        </w:rPr>
        <w:t>/{furnitureId}</w:t>
      </w:r>
    </w:p>
    <w:p w14:paraId="2925012A" w14:textId="67500614" w:rsidR="00F372EE" w:rsidRPr="00400A58" w:rsidRDefault="00F372EE" w:rsidP="00F372EE">
      <w:pPr>
        <w:pStyle w:val="ListParagraph"/>
        <w:numPr>
          <w:ilvl w:val="0"/>
          <w:numId w:val="14"/>
        </w:numPr>
        <w:spacing w:before="0" w:after="200"/>
      </w:pPr>
      <w:r w:rsidRPr="00400A58">
        <w:t xml:space="preserve">My Furniture (GET): </w:t>
      </w:r>
      <w:r w:rsidR="002E1C1A" w:rsidRPr="002E1C1A">
        <w:rPr>
          <w:b/>
        </w:rPr>
        <w:t>https://baas.kinvey.com/appdata</w:t>
      </w:r>
      <w:r w:rsidR="002E1C1A" w:rsidRPr="00796167">
        <w:rPr>
          <w:b/>
        </w:rPr>
        <w:t>/</w:t>
      </w:r>
      <w:r w:rsidR="002E1C1A">
        <w:rPr>
          <w:b/>
        </w:rPr>
        <w:t>{appId}</w:t>
      </w:r>
      <w:r w:rsidR="002E1C1A" w:rsidRPr="002E1C1A">
        <w:rPr>
          <w:b/>
        </w:rPr>
        <w:t>/</w:t>
      </w:r>
      <w:proofErr w:type="gramStart"/>
      <w:r w:rsidR="002E1C1A" w:rsidRPr="002E1C1A">
        <w:rPr>
          <w:b/>
        </w:rPr>
        <w:t>furniture?query</w:t>
      </w:r>
      <w:proofErr w:type="gramEnd"/>
      <w:r w:rsidR="002E1C1A" w:rsidRPr="002E1C1A">
        <w:rPr>
          <w:b/>
        </w:rPr>
        <w:t>{_acl.creator:"</w:t>
      </w:r>
      <w:r w:rsidR="002E1C1A">
        <w:rPr>
          <w:b/>
        </w:rPr>
        <w:t>{userId}</w:t>
      </w:r>
      <w:r w:rsidR="002E1C1A" w:rsidRPr="002E1C1A">
        <w:rPr>
          <w:b/>
        </w:rPr>
        <w:t>"}</w:t>
      </w:r>
    </w:p>
    <w:p w14:paraId="26CC7093" w14:textId="77777777" w:rsidR="00F372EE" w:rsidRPr="00400A58" w:rsidRDefault="00F372EE" w:rsidP="00F372EE">
      <w:pPr>
        <w:pStyle w:val="Heading3"/>
      </w:pPr>
      <w:r>
        <w:t>Create Furniture</w:t>
      </w:r>
    </w:p>
    <w:p w14:paraId="0C078A6D" w14:textId="77777777" w:rsidR="00F372EE" w:rsidRDefault="00F372EE" w:rsidP="00F372EE">
      <w:pPr>
        <w:rPr>
          <w:b/>
        </w:rPr>
      </w:pPr>
      <w:r w:rsidRPr="00400A58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1"/>
      </w:tblGrid>
      <w:tr w:rsidR="00F372EE" w:rsidRPr="00254B89" w14:paraId="5D26FAFE" w14:textId="77777777" w:rsidTr="00D3035E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34F7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E3AB881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DC4FF5B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98545BD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Create New Furniture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14:paraId="48D12AEB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Please fill all fields.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1B68493F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0ACEC17E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38E1BCD1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14:paraId="471560B0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A2B13B6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19FE372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DE533F9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"new-make"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0D07D411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"new-make"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05F51E4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63D556C4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 has-success"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A6E8D3A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"new-model"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4E2C9AC6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 is-valid"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"new-model"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03A7A52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"form-control-feedback"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 input value is valid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E734DD6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87E17D5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 has-danger"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865216C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"new-year"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2ABFD3F3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 is-invalid"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"new-year"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C32CF18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"form-control-feedback"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 input value is invalid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643F9FF0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7E79A51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B18175B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"new-description"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Description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3644B056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"new-description"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42DA884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66A67830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1B5DB809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569E8A3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B0EBE55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"new-price"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7FA8AC4D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"new-price"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4E6F5B2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B6C5A8C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6DA7F21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"new-image"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Image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374BFFC3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"new-image"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99FAF88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E1DF07C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D9FBD75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"new-material"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Material (optional)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14:paraId="54340772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"new-material"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B0E875D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76BEAA8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btn-primary"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value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"Create"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14:paraId="7215E9D9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4DB91A39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512FE83A" w14:textId="77777777" w:rsidR="00F372EE" w:rsidRPr="00400A58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14:paraId="35ECEC03" w14:textId="77777777" w:rsidR="00F372EE" w:rsidRPr="007C208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14:paraId="3B77BC30" w14:textId="77777777" w:rsidR="00F372EE" w:rsidRDefault="00F372EE" w:rsidP="00F372EE">
      <w:pPr>
        <w:rPr>
          <w:b/>
        </w:rPr>
      </w:pPr>
      <w:r>
        <w:rPr>
          <w:b/>
        </w:rPr>
        <w:lastRenderedPageBreak/>
        <w:t>Validate fields:</w:t>
      </w:r>
    </w:p>
    <w:p w14:paraId="7B7B5613" w14:textId="77777777" w:rsidR="00F372EE" w:rsidRPr="00400A58" w:rsidRDefault="00F372EE" w:rsidP="00F372EE">
      <w:pPr>
        <w:pStyle w:val="ListParagraph"/>
        <w:numPr>
          <w:ilvl w:val="0"/>
          <w:numId w:val="15"/>
        </w:numPr>
        <w:spacing w:before="0" w:after="200"/>
      </w:pPr>
      <w:r w:rsidRPr="00400A58">
        <w:t xml:space="preserve">Make and Model must be at least </w:t>
      </w:r>
      <w:r w:rsidRPr="00400A58">
        <w:rPr>
          <w:b/>
        </w:rPr>
        <w:t>4 symbols</w:t>
      </w:r>
      <w:r w:rsidRPr="00400A58">
        <w:t xml:space="preserve"> long</w:t>
      </w:r>
    </w:p>
    <w:p w14:paraId="45A21289" w14:textId="77777777" w:rsidR="00F372EE" w:rsidRPr="00400A58" w:rsidRDefault="00F372EE" w:rsidP="00F372EE">
      <w:pPr>
        <w:pStyle w:val="ListParagraph"/>
        <w:numPr>
          <w:ilvl w:val="0"/>
          <w:numId w:val="15"/>
        </w:numPr>
        <w:spacing w:before="0" w:after="200"/>
      </w:pPr>
      <w:r w:rsidRPr="00400A58">
        <w:t xml:space="preserve">Year must be between </w:t>
      </w:r>
      <w:r w:rsidRPr="00400A58">
        <w:rPr>
          <w:b/>
        </w:rPr>
        <w:t>1950</w:t>
      </w:r>
      <w:r w:rsidRPr="00400A58">
        <w:t xml:space="preserve"> and </w:t>
      </w:r>
      <w:r w:rsidRPr="00400A58">
        <w:rPr>
          <w:b/>
        </w:rPr>
        <w:t>2050</w:t>
      </w:r>
    </w:p>
    <w:p w14:paraId="75ADE084" w14:textId="77777777" w:rsidR="00F372EE" w:rsidRPr="00400A58" w:rsidRDefault="00F372EE" w:rsidP="00F372EE">
      <w:pPr>
        <w:pStyle w:val="ListParagraph"/>
        <w:numPr>
          <w:ilvl w:val="0"/>
          <w:numId w:val="15"/>
        </w:numPr>
        <w:spacing w:before="0" w:after="200"/>
        <w:rPr>
          <w:b/>
        </w:rPr>
      </w:pPr>
      <w:r w:rsidRPr="00400A58">
        <w:t xml:space="preserve">Description must be </w:t>
      </w:r>
      <w:r w:rsidRPr="00400A58">
        <w:rPr>
          <w:b/>
        </w:rPr>
        <w:t>more</w:t>
      </w:r>
      <w:r w:rsidRPr="00400A58">
        <w:t xml:space="preserve"> than </w:t>
      </w:r>
      <w:r w:rsidRPr="00400A58">
        <w:rPr>
          <w:b/>
        </w:rPr>
        <w:t>10 symbols</w:t>
      </w:r>
    </w:p>
    <w:p w14:paraId="2A8B247C" w14:textId="77777777" w:rsidR="00F372EE" w:rsidRPr="00400A58" w:rsidRDefault="00F372EE" w:rsidP="00F372EE">
      <w:pPr>
        <w:pStyle w:val="ListParagraph"/>
        <w:numPr>
          <w:ilvl w:val="0"/>
          <w:numId w:val="15"/>
        </w:numPr>
        <w:spacing w:before="0" w:after="200"/>
      </w:pPr>
      <w:r w:rsidRPr="00400A58">
        <w:t xml:space="preserve">Price must be a </w:t>
      </w:r>
      <w:r w:rsidRPr="00400A58">
        <w:rPr>
          <w:b/>
        </w:rPr>
        <w:t>positive number</w:t>
      </w:r>
    </w:p>
    <w:p w14:paraId="37037EB1" w14:textId="77777777" w:rsidR="00F372EE" w:rsidRPr="00400A58" w:rsidRDefault="00F372EE" w:rsidP="00F372EE">
      <w:pPr>
        <w:pStyle w:val="ListParagraph"/>
        <w:numPr>
          <w:ilvl w:val="0"/>
          <w:numId w:val="15"/>
        </w:numPr>
        <w:spacing w:before="0" w:after="200"/>
      </w:pPr>
      <w:r w:rsidRPr="00400A58">
        <w:t xml:space="preserve">Image URL is </w:t>
      </w:r>
      <w:r w:rsidRPr="00400A58">
        <w:rPr>
          <w:b/>
        </w:rPr>
        <w:t>required</w:t>
      </w:r>
    </w:p>
    <w:p w14:paraId="1C201762" w14:textId="77777777" w:rsidR="00F372EE" w:rsidRPr="00400A58" w:rsidRDefault="00F372EE" w:rsidP="00F372EE">
      <w:pPr>
        <w:pStyle w:val="ListParagraph"/>
        <w:numPr>
          <w:ilvl w:val="0"/>
          <w:numId w:val="15"/>
        </w:numPr>
        <w:spacing w:before="0" w:after="200"/>
      </w:pPr>
      <w:r w:rsidRPr="00400A58">
        <w:t xml:space="preserve">Material is </w:t>
      </w:r>
      <w:r w:rsidRPr="00400A58">
        <w:rPr>
          <w:b/>
        </w:rPr>
        <w:t>optional</w:t>
      </w:r>
    </w:p>
    <w:p w14:paraId="162DBE3B" w14:textId="77777777" w:rsidR="00F372EE" w:rsidRDefault="00F372EE" w:rsidP="00F372EE">
      <w:r>
        <w:t xml:space="preserve">If the creation is </w:t>
      </w:r>
      <w:r w:rsidRPr="004B30A0">
        <w:rPr>
          <w:b/>
        </w:rPr>
        <w:t>successful</w:t>
      </w:r>
      <w:r>
        <w:t xml:space="preserve"> show a </w:t>
      </w:r>
      <w:r w:rsidRPr="004B30A0">
        <w:rPr>
          <w:b/>
        </w:rPr>
        <w:t>message</w:t>
      </w:r>
      <w:r>
        <w:t xml:space="preserve"> and </w:t>
      </w:r>
      <w:r w:rsidRPr="004B30A0">
        <w:rPr>
          <w:b/>
        </w:rPr>
        <w:t>redirect</w:t>
      </w:r>
      <w:r>
        <w:t xml:space="preserve"> to all furniture.</w:t>
      </w:r>
    </w:p>
    <w:p w14:paraId="73E796AD" w14:textId="77777777" w:rsidR="00F372EE" w:rsidRDefault="00F372EE" w:rsidP="00F372EE">
      <w:r>
        <w:rPr>
          <w:noProof/>
          <w:lang w:eastAsia="ja-JP"/>
        </w:rPr>
        <w:drawing>
          <wp:inline distT="0" distB="0" distL="0" distR="0" wp14:anchorId="2A5F5AFC" wp14:editId="273239A9">
            <wp:extent cx="6347460" cy="3177540"/>
            <wp:effectExtent l="0" t="0" r="0" b="3810"/>
            <wp:docPr id="17" name="Picture 17" descr="0Gmaq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GmaqR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625C" w14:textId="77777777" w:rsidR="00F372EE" w:rsidRDefault="00F372EE" w:rsidP="00F372EE">
      <w:pPr>
        <w:pStyle w:val="Heading3"/>
      </w:pPr>
      <w:r>
        <w:t>All Furniture</w:t>
      </w:r>
    </w:p>
    <w:p w14:paraId="22A63279" w14:textId="77777777" w:rsidR="00F372EE" w:rsidRPr="00557064" w:rsidRDefault="00F372EE" w:rsidP="00F372EE">
      <w:pPr>
        <w:rPr>
          <w:b/>
        </w:rPr>
      </w:pPr>
      <w:r w:rsidRPr="00557064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1"/>
      </w:tblGrid>
      <w:tr w:rsidR="00F372EE" w:rsidRPr="00254B89" w14:paraId="0CB77652" w14:textId="77777777" w:rsidTr="00D3035E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17A2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41F68D39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A94A8B6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4192244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Welcome to Furniture System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14:paraId="73443D80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Select furniture from the catalog to view details.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1BF85D8D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2299C0D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3154708C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F6E6BD3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A2B43A3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8CE90B8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792A7C6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03B5B54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proofErr w:type="spellEnd"/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14:paraId="102B7DDC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6F881A50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&lt;footer&gt;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 famous in</w:t>
            </w:r>
          </w:p>
          <w:p w14:paraId="53667482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&lt;cite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"Source Title"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 Title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&lt;/cite&gt;</w:t>
            </w:r>
          </w:p>
          <w:p w14:paraId="1C908C66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&lt;/footer&gt;</w:t>
            </w:r>
          </w:p>
          <w:p w14:paraId="7066F17B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"pull-right"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84AE003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 xml:space="preserve">=”#”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btn-info"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14:paraId="2B80B553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03B8E9A7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14:paraId="67E85D7E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5857A2F5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35137855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46FC1ADD" w14:textId="77777777" w:rsidR="00F372EE" w:rsidRPr="004B30A0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509F5CC9" w14:textId="77777777" w:rsidR="00F372EE" w:rsidRPr="007C208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14:paraId="7542DF75" w14:textId="77777777" w:rsidR="00F372EE" w:rsidRDefault="00F372EE" w:rsidP="00F372EE"/>
    <w:p w14:paraId="21838A23" w14:textId="77777777" w:rsidR="00F372EE" w:rsidRDefault="00F372EE" w:rsidP="00F372EE"/>
    <w:p w14:paraId="4E57134A" w14:textId="77777777" w:rsidR="00F372EE" w:rsidRDefault="00F372EE" w:rsidP="00F372EE">
      <w:r>
        <w:rPr>
          <w:b/>
        </w:rPr>
        <w:t>L</w:t>
      </w:r>
      <w:r w:rsidRPr="00557064">
        <w:rPr>
          <w:b/>
        </w:rPr>
        <w:t>ist all furniture</w:t>
      </w:r>
      <w:r>
        <w:t xml:space="preserve"> inside the store.</w:t>
      </w:r>
    </w:p>
    <w:p w14:paraId="7D8BEF05" w14:textId="594C7ECD" w:rsidR="00F372EE" w:rsidRDefault="00F372EE" w:rsidP="00F372EE">
      <w:r>
        <w:t xml:space="preserve">Create a link </w:t>
      </w:r>
      <w:r w:rsidR="002E1C1A">
        <w:t>that</w:t>
      </w:r>
      <w:r>
        <w:t xml:space="preserve"> </w:t>
      </w:r>
      <w:r w:rsidRPr="00557064">
        <w:rPr>
          <w:b/>
        </w:rPr>
        <w:t>redirect</w:t>
      </w:r>
      <w:r w:rsidR="002E1C1A">
        <w:rPr>
          <w:b/>
        </w:rPr>
        <w:t>s</w:t>
      </w:r>
      <w:r w:rsidRPr="00557064">
        <w:rPr>
          <w:b/>
        </w:rPr>
        <w:t xml:space="preserve"> to details</w:t>
      </w:r>
      <w:r>
        <w:t>.</w:t>
      </w:r>
    </w:p>
    <w:p w14:paraId="7C5D9DA8" w14:textId="77777777" w:rsidR="00F372EE" w:rsidRPr="004B30A0" w:rsidRDefault="00F372EE" w:rsidP="00F372EE">
      <w:r>
        <w:rPr>
          <w:noProof/>
          <w:lang w:eastAsia="ja-JP"/>
        </w:rPr>
        <w:lastRenderedPageBreak/>
        <w:drawing>
          <wp:inline distT="0" distB="0" distL="0" distR="0" wp14:anchorId="4CDAC024" wp14:editId="7F0A044F">
            <wp:extent cx="6614160" cy="3169920"/>
            <wp:effectExtent l="0" t="0" r="0" b="0"/>
            <wp:docPr id="4" name="Picture 4" descr="Yn2Xz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n2XzR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2633" w14:textId="77777777" w:rsidR="00F372EE" w:rsidRDefault="00F372EE" w:rsidP="00F372EE">
      <w:pPr>
        <w:pStyle w:val="Heading3"/>
      </w:pPr>
      <w:r>
        <w:t>Furniture Details</w:t>
      </w:r>
    </w:p>
    <w:p w14:paraId="05A44939" w14:textId="77777777" w:rsidR="00F372EE" w:rsidRPr="00381A6D" w:rsidRDefault="00F372EE" w:rsidP="00F372EE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1"/>
      </w:tblGrid>
      <w:tr w:rsidR="00F372EE" w:rsidRPr="00254B89" w14:paraId="055D3C0C" w14:textId="77777777" w:rsidTr="00D3035E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C941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48CA8945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D0100EC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4A8D23F1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Furniture Details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14:paraId="23A8B5F6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1A5956F1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0691458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A3E6809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729E2AF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3CEA1D01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C678980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B12E10C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proofErr w:type="spellEnd"/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14:paraId="0E50526B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14:paraId="3A768A2B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709F6F68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F81D62E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3025DAE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CD0B42E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Make: make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5D9D05A0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Model: model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6BEDBED0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Year: year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1ABE1CCA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tion: description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0A63222A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Price: price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18226241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aterial: material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7A20058B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39818C99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39FBA106" w14:textId="77777777" w:rsidR="00F372EE" w:rsidRPr="007C208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14:paraId="64D55C2B" w14:textId="77777777" w:rsidR="00F372EE" w:rsidRDefault="00F372EE" w:rsidP="00F372EE"/>
    <w:p w14:paraId="683DC638" w14:textId="77777777" w:rsidR="00F372EE" w:rsidRDefault="00F372EE" w:rsidP="00F372EE">
      <w:r>
        <w:t xml:space="preserve">Get the </w:t>
      </w:r>
      <w:r w:rsidRPr="00381A6D">
        <w:rPr>
          <w:b/>
        </w:rPr>
        <w:t>id</w:t>
      </w:r>
      <w:r>
        <w:t xml:space="preserve"> from the </w:t>
      </w:r>
      <w:r w:rsidRPr="00381A6D">
        <w:rPr>
          <w:b/>
        </w:rPr>
        <w:t>URL</w:t>
      </w:r>
      <w:r>
        <w:t xml:space="preserve"> and </w:t>
      </w:r>
      <w:r w:rsidRPr="00381A6D">
        <w:rPr>
          <w:b/>
        </w:rPr>
        <w:t>display</w:t>
      </w:r>
      <w:r>
        <w:t xml:space="preserve"> the information.</w:t>
      </w:r>
    </w:p>
    <w:p w14:paraId="24EA4210" w14:textId="77777777" w:rsidR="00F372EE" w:rsidRPr="00557064" w:rsidRDefault="00F372EE" w:rsidP="00F372EE">
      <w:r>
        <w:rPr>
          <w:noProof/>
          <w:lang w:eastAsia="ja-JP"/>
        </w:rPr>
        <w:drawing>
          <wp:inline distT="0" distB="0" distL="0" distR="0" wp14:anchorId="3E5445BB" wp14:editId="4203FAAA">
            <wp:extent cx="6621780" cy="3192780"/>
            <wp:effectExtent l="0" t="0" r="7620" b="7620"/>
            <wp:docPr id="1" name="Picture 1" descr="ksQgZ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sQgZW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32FC" w14:textId="77777777" w:rsidR="00F372EE" w:rsidRDefault="00F372EE" w:rsidP="00F372EE">
      <w:pPr>
        <w:pStyle w:val="Heading3"/>
      </w:pPr>
      <w:r>
        <w:t>My Furniture</w:t>
      </w:r>
    </w:p>
    <w:p w14:paraId="5EB1B8D9" w14:textId="77777777" w:rsidR="00F372EE" w:rsidRPr="00381A6D" w:rsidRDefault="00F372EE" w:rsidP="00F372EE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1"/>
      </w:tblGrid>
      <w:tr w:rsidR="00F372EE" w:rsidRPr="00254B89" w14:paraId="582644D2" w14:textId="77777777" w:rsidTr="00D3035E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4BB9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101EF1D2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0E2FB133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56ADB5F0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Profile Page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14:paraId="61298BCE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Listing  your furniture.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11E552F4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25AC0A72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54198CE8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33F83C9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66AF9840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970AE2E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72D7203B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41FC6BA6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"imageUrl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14:paraId="0BBA8EA8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14:paraId="0EFF8439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&lt;footer&gt;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 famous in</w:t>
            </w:r>
          </w:p>
          <w:p w14:paraId="7B80333A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&lt;cite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"Source Title"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 Title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&lt;/cite&gt;</w:t>
            </w:r>
          </w:p>
          <w:p w14:paraId="003A44F1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&lt;/footer&gt;</w:t>
            </w:r>
          </w:p>
          <w:p w14:paraId="5673713F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"pull-right"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14:paraId="25CC515C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</w:t>
            </w:r>
            <w:proofErr w:type="spellEnd"/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btn-info"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14:paraId="5A967E60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5A7B0C01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14:paraId="3D88681E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350F1400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1E7F1A52" w14:textId="77777777" w:rsidR="00F372EE" w:rsidRPr="00381A6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14:paraId="0D2178DC" w14:textId="77777777" w:rsidR="00F372EE" w:rsidRPr="007C208D" w:rsidRDefault="00F372EE" w:rsidP="00D3035E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14:paraId="4F2B0F45" w14:textId="77777777" w:rsidR="00F372EE" w:rsidRPr="0029447D" w:rsidRDefault="00F372EE" w:rsidP="00F372EE"/>
    <w:p w14:paraId="41F5A1E2" w14:textId="15ED5FB7" w:rsidR="00F372EE" w:rsidRDefault="00F372EE" w:rsidP="00F372EE">
      <w:r>
        <w:t xml:space="preserve">List all </w:t>
      </w:r>
      <w:r w:rsidRPr="001776C5">
        <w:rPr>
          <w:b/>
        </w:rPr>
        <w:t xml:space="preserve">user created </w:t>
      </w:r>
      <w:r>
        <w:t xml:space="preserve">furniture, link </w:t>
      </w:r>
      <w:r w:rsidR="009369A3">
        <w:t>that</w:t>
      </w:r>
      <w:r>
        <w:t xml:space="preserve"> </w:t>
      </w:r>
      <w:r w:rsidRPr="001776C5">
        <w:rPr>
          <w:b/>
        </w:rPr>
        <w:t>redirect</w:t>
      </w:r>
      <w:r w:rsidR="009369A3">
        <w:rPr>
          <w:b/>
        </w:rPr>
        <w:t>s</w:t>
      </w:r>
      <w:r>
        <w:t xml:space="preserve"> to details </w:t>
      </w:r>
    </w:p>
    <w:p w14:paraId="07503073" w14:textId="77777777" w:rsidR="00075EC5" w:rsidRPr="00F372EE" w:rsidRDefault="00075EC5" w:rsidP="00F372EE">
      <w:bookmarkStart w:id="0" w:name="_GoBack"/>
      <w:bookmarkEnd w:id="0"/>
    </w:p>
    <w:sectPr w:rsidR="00075EC5" w:rsidRPr="00F372EE">
      <w:footerReference w:type="defaul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E4994" w14:textId="77777777" w:rsidR="002B0D77" w:rsidRDefault="002B0D77" w:rsidP="003345E1">
      <w:pPr>
        <w:spacing w:before="0" w:after="0" w:line="240" w:lineRule="auto"/>
      </w:pPr>
      <w:r>
        <w:separator/>
      </w:r>
    </w:p>
  </w:endnote>
  <w:endnote w:type="continuationSeparator" w:id="0">
    <w:p w14:paraId="5EE0DC99" w14:textId="77777777" w:rsidR="002B0D77" w:rsidRDefault="002B0D77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7E41C" w14:textId="77777777" w:rsidR="00B144D2" w:rsidRPr="00AC77AD" w:rsidRDefault="00B144D2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6C2EDB5D" wp14:editId="5CA25E5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5C093A0B" wp14:editId="6904920F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643006" wp14:editId="7193499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175B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7A3564" wp14:editId="7D5EFE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134E2FB" w14:textId="77777777"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4F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4F7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A356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134E2FB" w14:textId="77777777"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4F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4F7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59C8B6" wp14:editId="4F75D0A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60B9DC" w14:textId="77777777"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9C8B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660B9DC" w14:textId="77777777"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D244AC" wp14:editId="1EA1688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961F3" w14:textId="77777777"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97FA0F6" w14:textId="77777777"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FF5575D" wp14:editId="7225560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D619905" wp14:editId="443805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446FB0F" wp14:editId="221A324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06F693" wp14:editId="402E551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C84596F" wp14:editId="0C67C2A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3A26306" wp14:editId="07BD8A11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D665A16" wp14:editId="2A9AC26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E20BD0B" wp14:editId="1900F76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51F40C5" wp14:editId="2B049B10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ABD71F4" wp14:editId="00C97FE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44AC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88961F3" w14:textId="77777777"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97FA0F6" w14:textId="77777777"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FF5575D" wp14:editId="7225560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D619905" wp14:editId="443805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446FB0F" wp14:editId="221A324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206F693" wp14:editId="402E551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C84596F" wp14:editId="0C67C2A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3A26306" wp14:editId="07BD8A11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D665A16" wp14:editId="2A9AC26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E20BD0B" wp14:editId="1900F76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51F40C5" wp14:editId="2B049B10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ABD71F4" wp14:editId="00C97FE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3D6E2DB" w14:textId="77777777" w:rsidR="004D3219" w:rsidRDefault="004D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77ADB" w14:textId="77777777" w:rsidR="002B0D77" w:rsidRDefault="002B0D77" w:rsidP="003345E1">
      <w:pPr>
        <w:spacing w:before="0" w:after="0" w:line="240" w:lineRule="auto"/>
      </w:pPr>
      <w:r>
        <w:separator/>
      </w:r>
    </w:p>
  </w:footnote>
  <w:footnote w:type="continuationSeparator" w:id="0">
    <w:p w14:paraId="0BE76850" w14:textId="77777777" w:rsidR="002B0D77" w:rsidRDefault="002B0D77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39CC"/>
    <w:multiLevelType w:val="hybridMultilevel"/>
    <w:tmpl w:val="2304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5" w15:restartNumberingAfterBreak="0">
    <w:nsid w:val="15202802"/>
    <w:multiLevelType w:val="hybridMultilevel"/>
    <w:tmpl w:val="E73C7D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97D58"/>
    <w:multiLevelType w:val="hybridMultilevel"/>
    <w:tmpl w:val="C4F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C7C4E"/>
    <w:multiLevelType w:val="hybridMultilevel"/>
    <w:tmpl w:val="010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1"/>
  </w:num>
  <w:num w:numId="5">
    <w:abstractNumId w:val="12"/>
  </w:num>
  <w:num w:numId="6">
    <w:abstractNumId w:val="0"/>
  </w:num>
  <w:num w:numId="7">
    <w:abstractNumId w:val="3"/>
  </w:num>
  <w:num w:numId="8">
    <w:abstractNumId w:val="5"/>
  </w:num>
  <w:num w:numId="9">
    <w:abstractNumId w:val="13"/>
  </w:num>
  <w:num w:numId="10">
    <w:abstractNumId w:val="14"/>
  </w:num>
  <w:num w:numId="11">
    <w:abstractNumId w:val="2"/>
  </w:num>
  <w:num w:numId="12">
    <w:abstractNumId w:val="1"/>
  </w:num>
  <w:num w:numId="13">
    <w:abstractNumId w:val="7"/>
  </w:num>
  <w:num w:numId="14">
    <w:abstractNumId w:val="10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903"/>
    <w:rsid w:val="00035E78"/>
    <w:rsid w:val="000502CF"/>
    <w:rsid w:val="00065F48"/>
    <w:rsid w:val="00075EC5"/>
    <w:rsid w:val="00093734"/>
    <w:rsid w:val="00100C99"/>
    <w:rsid w:val="00111ED3"/>
    <w:rsid w:val="00177CE0"/>
    <w:rsid w:val="00183973"/>
    <w:rsid w:val="0022127C"/>
    <w:rsid w:val="002A2373"/>
    <w:rsid w:val="002B0D77"/>
    <w:rsid w:val="002E1C1A"/>
    <w:rsid w:val="0031154C"/>
    <w:rsid w:val="003345E1"/>
    <w:rsid w:val="003473F3"/>
    <w:rsid w:val="00386950"/>
    <w:rsid w:val="003C120D"/>
    <w:rsid w:val="003C70C1"/>
    <w:rsid w:val="00410834"/>
    <w:rsid w:val="00472D60"/>
    <w:rsid w:val="00473C0C"/>
    <w:rsid w:val="00496C99"/>
    <w:rsid w:val="004C714D"/>
    <w:rsid w:val="004D3219"/>
    <w:rsid w:val="00532D71"/>
    <w:rsid w:val="005A0AA4"/>
    <w:rsid w:val="00640334"/>
    <w:rsid w:val="0067234F"/>
    <w:rsid w:val="006945EA"/>
    <w:rsid w:val="006A1F39"/>
    <w:rsid w:val="006E23AC"/>
    <w:rsid w:val="00701C16"/>
    <w:rsid w:val="00762AA7"/>
    <w:rsid w:val="00782FC2"/>
    <w:rsid w:val="00786D10"/>
    <w:rsid w:val="00794F75"/>
    <w:rsid w:val="00796167"/>
    <w:rsid w:val="007E52FE"/>
    <w:rsid w:val="007F4A17"/>
    <w:rsid w:val="008714DE"/>
    <w:rsid w:val="00895152"/>
    <w:rsid w:val="009369A3"/>
    <w:rsid w:val="00970DCD"/>
    <w:rsid w:val="0097261B"/>
    <w:rsid w:val="009801CC"/>
    <w:rsid w:val="009B40FE"/>
    <w:rsid w:val="009B7E79"/>
    <w:rsid w:val="00A45D2D"/>
    <w:rsid w:val="00A47024"/>
    <w:rsid w:val="00A50367"/>
    <w:rsid w:val="00AA5A98"/>
    <w:rsid w:val="00AE03FB"/>
    <w:rsid w:val="00B126A2"/>
    <w:rsid w:val="00B144D2"/>
    <w:rsid w:val="00B437D8"/>
    <w:rsid w:val="00B44C3C"/>
    <w:rsid w:val="00B5106C"/>
    <w:rsid w:val="00B565E7"/>
    <w:rsid w:val="00B75FDA"/>
    <w:rsid w:val="00B8184E"/>
    <w:rsid w:val="00B8345F"/>
    <w:rsid w:val="00BB58E0"/>
    <w:rsid w:val="00C42CE8"/>
    <w:rsid w:val="00C50B29"/>
    <w:rsid w:val="00C53944"/>
    <w:rsid w:val="00C66B7F"/>
    <w:rsid w:val="00D54206"/>
    <w:rsid w:val="00D805A8"/>
    <w:rsid w:val="00D85389"/>
    <w:rsid w:val="00DF4130"/>
    <w:rsid w:val="00DF56A7"/>
    <w:rsid w:val="00E17903"/>
    <w:rsid w:val="00E214CD"/>
    <w:rsid w:val="00E270DC"/>
    <w:rsid w:val="00E34C19"/>
    <w:rsid w:val="00E7609D"/>
    <w:rsid w:val="00E771E3"/>
    <w:rsid w:val="00EA534B"/>
    <w:rsid w:val="00EC2A19"/>
    <w:rsid w:val="00EE588B"/>
    <w:rsid w:val="00F0690A"/>
    <w:rsid w:val="00F372EE"/>
    <w:rsid w:val="00F5391D"/>
    <w:rsid w:val="00F712E8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C7F33"/>
  <w15:docId w15:val="{A596DA52-9DA6-4C4D-8082-E990D14E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pplication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61</TotalTime>
  <Pages>7</Pages>
  <Words>950</Words>
  <Characters>5416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Workshop-SPA</vt:lpstr>
      <vt:lpstr/>
    </vt:vector>
  </TitlesOfParts>
  <Manager>Alen Paunov</Manager>
  <Company>Software University (SoftUni)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Workshop-SPA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Guest Lector</cp:lastModifiedBy>
  <cp:revision>30</cp:revision>
  <dcterms:created xsi:type="dcterms:W3CDTF">2019-02-19T09:51:00Z</dcterms:created>
  <dcterms:modified xsi:type="dcterms:W3CDTF">2019-11-21T13:51:00Z</dcterms:modified>
  <cp:category>computer programming, programming</cp:category>
</cp:coreProperties>
</file>